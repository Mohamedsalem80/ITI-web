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354AA4" w14:textId="77777777" w:rsidR="00952F7D" w:rsidRDefault="00DF198B" w:rsidP="00DF198B">
      <w:pPr>
        <w:pStyle w:val="GraphicAnchor"/>
      </w:pPr>
      <w:r w:rsidRPr="004909D9">
        <w:rPr>
          <w:noProof/>
          <w:lang w:val="en-AU" w:eastAsia="en-AU"/>
        </w:rPr>
        <w:drawing>
          <wp:anchor distT="0" distB="0" distL="114300" distR="114300" simplePos="0" relativeHeight="251657216" behindDoc="1" locked="1" layoutInCell="1" allowOverlap="1" wp14:anchorId="6E016E67" wp14:editId="47F54C85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 descr="Decorative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56E04510" w14:textId="77777777" w:rsidTr="00EB7C2B">
        <w:trPr>
          <w:trHeight w:val="1083"/>
        </w:trPr>
        <w:tc>
          <w:tcPr>
            <w:tcW w:w="10790" w:type="dxa"/>
            <w:gridSpan w:val="9"/>
          </w:tcPr>
          <w:p w14:paraId="257D66DF" w14:textId="77777777" w:rsidR="00DF198B" w:rsidRDefault="00DF198B"/>
        </w:tc>
      </w:tr>
      <w:tr w:rsidR="00DF198B" w14:paraId="4375BCBA" w14:textId="77777777" w:rsidTr="00EB7C2B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74C65EA9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792A7027" w14:textId="0E76F4F6" w:rsidR="00DF198B" w:rsidRPr="00DF198B" w:rsidRDefault="00D31470" w:rsidP="00EB7C2B">
            <w:pPr>
              <w:pStyle w:val="Heading1"/>
            </w:pPr>
            <w:r>
              <w:t xml:space="preserve">Task </w:t>
            </w:r>
            <w:r w:rsidR="00A71EB5">
              <w:t>6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6C1D849F" w14:textId="77777777" w:rsidR="00DF198B" w:rsidRDefault="00DF198B"/>
        </w:tc>
      </w:tr>
      <w:tr w:rsidR="00DF198B" w14:paraId="5A5F0F34" w14:textId="77777777" w:rsidTr="00EB7C2B">
        <w:trPr>
          <w:trHeight w:val="1837"/>
        </w:trPr>
        <w:tc>
          <w:tcPr>
            <w:tcW w:w="1170" w:type="dxa"/>
          </w:tcPr>
          <w:p w14:paraId="16D5F3E1" w14:textId="77777777" w:rsidR="00DF198B" w:rsidRDefault="00DF198B"/>
        </w:tc>
        <w:tc>
          <w:tcPr>
            <w:tcW w:w="8460" w:type="dxa"/>
            <w:gridSpan w:val="7"/>
          </w:tcPr>
          <w:p w14:paraId="28F9BD15" w14:textId="77777777" w:rsidR="00DF198B" w:rsidRDefault="00DF198B"/>
        </w:tc>
        <w:tc>
          <w:tcPr>
            <w:tcW w:w="1160" w:type="dxa"/>
          </w:tcPr>
          <w:p w14:paraId="0FD786E7" w14:textId="77777777" w:rsidR="00DF198B" w:rsidRDefault="00DF198B"/>
        </w:tc>
      </w:tr>
      <w:tr w:rsidR="00DF198B" w14:paraId="2E55F604" w14:textId="77777777" w:rsidTr="00EB7C2B">
        <w:trPr>
          <w:trHeight w:val="929"/>
        </w:trPr>
        <w:tc>
          <w:tcPr>
            <w:tcW w:w="2397" w:type="dxa"/>
            <w:gridSpan w:val="4"/>
          </w:tcPr>
          <w:p w14:paraId="0BD71C14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565CEB1A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45B43B5B" w14:textId="77777777" w:rsidR="00DF198B" w:rsidRDefault="00DF198B"/>
        </w:tc>
      </w:tr>
      <w:tr w:rsidR="00DF198B" w14:paraId="04F5024A" w14:textId="77777777" w:rsidTr="00EB7C2B">
        <w:trPr>
          <w:trHeight w:val="1460"/>
        </w:trPr>
        <w:tc>
          <w:tcPr>
            <w:tcW w:w="2397" w:type="dxa"/>
            <w:gridSpan w:val="4"/>
          </w:tcPr>
          <w:p w14:paraId="32CBB6C5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4C2F69B3" w14:textId="267E90F3" w:rsidR="00DF198B" w:rsidRPr="00DF198B" w:rsidRDefault="00D31470" w:rsidP="00EB7C2B">
            <w:pPr>
              <w:pStyle w:val="Heading2"/>
            </w:pPr>
            <w:r>
              <w:t>ITI</w:t>
            </w:r>
          </w:p>
        </w:tc>
        <w:tc>
          <w:tcPr>
            <w:tcW w:w="2398" w:type="dxa"/>
            <w:gridSpan w:val="4"/>
          </w:tcPr>
          <w:p w14:paraId="51F6D277" w14:textId="77777777" w:rsidR="00DF198B" w:rsidRDefault="00DF198B"/>
        </w:tc>
      </w:tr>
      <w:tr w:rsidR="00DF198B" w14:paraId="4D391D0D" w14:textId="77777777" w:rsidTr="00EB7C2B">
        <w:trPr>
          <w:trHeight w:val="7176"/>
        </w:trPr>
        <w:tc>
          <w:tcPr>
            <w:tcW w:w="2397" w:type="dxa"/>
            <w:gridSpan w:val="4"/>
          </w:tcPr>
          <w:p w14:paraId="4665894E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4051468F" w14:textId="12B433F8" w:rsidR="00DF198B" w:rsidRPr="00DF198B" w:rsidRDefault="00D31470" w:rsidP="00874FE7">
            <w:pPr>
              <w:pStyle w:val="Heading3"/>
            </w:pPr>
            <w:r>
              <w:t>Full Stack</w:t>
            </w:r>
          </w:p>
          <w:p w14:paraId="090CB1E5" w14:textId="77777777" w:rsidR="00874FE7" w:rsidRPr="00DF198B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2A9E26FE7B3A42EB9897931B563FEC6B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47115EC8" w14:textId="12A3B8FF" w:rsidR="00DF198B" w:rsidRPr="00DF198B" w:rsidRDefault="00D31470" w:rsidP="00874FE7">
            <w:pPr>
              <w:pStyle w:val="Heading3"/>
            </w:pPr>
            <w:r>
              <w:t>Mohamed Salem Mohamed Soliman</w:t>
            </w:r>
          </w:p>
          <w:p w14:paraId="006DE82A" w14:textId="77777777" w:rsidR="00DF198B" w:rsidRPr="00DF198B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DF293489D71041A7A1C05FDA152C64F3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13704E01" w14:textId="721156C3" w:rsidR="00DF198B" w:rsidRDefault="00DF198B" w:rsidP="00874FE7">
            <w:pPr>
              <w:pStyle w:val="Heading3"/>
            </w:pPr>
          </w:p>
          <w:p w14:paraId="566D3F6D" w14:textId="77777777" w:rsidR="00DF198B" w:rsidRPr="00DF198B" w:rsidRDefault="00DF198B" w:rsidP="00DF198B"/>
        </w:tc>
        <w:tc>
          <w:tcPr>
            <w:tcW w:w="2398" w:type="dxa"/>
            <w:gridSpan w:val="4"/>
          </w:tcPr>
          <w:p w14:paraId="38270D61" w14:textId="77777777" w:rsidR="00DF198B" w:rsidRDefault="00DF198B" w:rsidP="00DF198B">
            <w:pPr>
              <w:jc w:val="center"/>
            </w:pPr>
          </w:p>
        </w:tc>
      </w:tr>
      <w:tr w:rsidR="00DF198B" w14:paraId="68EB36D2" w14:textId="77777777" w:rsidTr="00EB7C2B">
        <w:tc>
          <w:tcPr>
            <w:tcW w:w="2340" w:type="dxa"/>
            <w:gridSpan w:val="3"/>
          </w:tcPr>
          <w:p w14:paraId="231C5B42" w14:textId="77777777" w:rsidR="00DF198B" w:rsidRDefault="00DF198B"/>
        </w:tc>
        <w:tc>
          <w:tcPr>
            <w:tcW w:w="6120" w:type="dxa"/>
            <w:gridSpan w:val="3"/>
          </w:tcPr>
          <w:p w14:paraId="11E5BD29" w14:textId="77777777" w:rsidR="00DF198B" w:rsidRDefault="00DF198B"/>
        </w:tc>
        <w:tc>
          <w:tcPr>
            <w:tcW w:w="2330" w:type="dxa"/>
            <w:gridSpan w:val="3"/>
          </w:tcPr>
          <w:p w14:paraId="35967AA1" w14:textId="77777777" w:rsidR="00DF198B" w:rsidRDefault="00DF198B"/>
        </w:tc>
      </w:tr>
    </w:tbl>
    <w:p w14:paraId="22A3094E" w14:textId="77777777" w:rsidR="00DF198B" w:rsidRDefault="00DF198B"/>
    <w:p w14:paraId="63A8C834" w14:textId="77777777" w:rsidR="00DF198B" w:rsidRDefault="00DF198B" w:rsidP="002D2200">
      <w:pPr>
        <w:pStyle w:val="GraphicAnchor"/>
      </w:pPr>
    </w:p>
    <w:p w14:paraId="13BDA8CD" w14:textId="6398A4B5" w:rsidR="00D31470" w:rsidRDefault="00D31470" w:rsidP="00EB7C2B"/>
    <w:p w14:paraId="71F39AA1" w14:textId="77777777" w:rsidR="00D31470" w:rsidRDefault="00D31470">
      <w:r>
        <w:br w:type="page"/>
      </w:r>
    </w:p>
    <w:p w14:paraId="7FCB1068" w14:textId="77777777" w:rsidR="00011FCA" w:rsidRDefault="00011FCA" w:rsidP="00144E07">
      <w:pPr>
        <w:rPr>
          <w:rFonts w:ascii="Calibri" w:hAnsi="Calibri" w:cs="Calibri"/>
        </w:rPr>
      </w:pPr>
      <w:r w:rsidRPr="00011FCA">
        <w:rPr>
          <w:rFonts w:ascii="Calibri" w:hAnsi="Calibri" w:cs="Calibri"/>
        </w:rPr>
        <w:lastRenderedPageBreak/>
        <w:t>1. Create a program that checks if a number is positive or negative.</w:t>
      </w:r>
    </w:p>
    <w:p w14:paraId="6E50914A" w14:textId="2F4FB084" w:rsidR="00011FCA" w:rsidRDefault="00011FCA" w:rsidP="00144E07">
      <w:pPr>
        <w:rPr>
          <w:rFonts w:ascii="Calibri" w:hAnsi="Calibri" w:cs="Calibri"/>
        </w:rPr>
      </w:pPr>
      <w:r w:rsidRPr="00011FCA">
        <w:rPr>
          <w:rFonts w:ascii="Calibri" w:hAnsi="Calibri" w:cs="Calibri"/>
          <w:noProof/>
        </w:rPr>
        <w:drawing>
          <wp:inline distT="0" distB="0" distL="0" distR="0" wp14:anchorId="1F338834" wp14:editId="19DA9999">
            <wp:extent cx="6858000" cy="3857625"/>
            <wp:effectExtent l="0" t="0" r="0" b="9525"/>
            <wp:docPr id="975263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6376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E662" w14:textId="77777777" w:rsidR="00011FCA" w:rsidRDefault="00011FCA" w:rsidP="00144E07">
      <w:pPr>
        <w:rPr>
          <w:rFonts w:ascii="Calibri" w:hAnsi="Calibri" w:cs="Calibri"/>
        </w:rPr>
      </w:pPr>
      <w:r w:rsidRPr="00011FCA">
        <w:rPr>
          <w:rFonts w:ascii="Calibri" w:hAnsi="Calibri" w:cs="Calibri"/>
        </w:rPr>
        <w:t>2. Write a program to print numbers from 1 to 10 using for loop.</w:t>
      </w:r>
    </w:p>
    <w:p w14:paraId="1B210539" w14:textId="19056BDC" w:rsidR="00011FCA" w:rsidRDefault="00011FCA" w:rsidP="00144E07">
      <w:pPr>
        <w:rPr>
          <w:rFonts w:ascii="Calibri" w:hAnsi="Calibri" w:cs="Calibri"/>
        </w:rPr>
      </w:pPr>
      <w:r w:rsidRPr="00011FCA">
        <w:rPr>
          <w:rFonts w:ascii="Calibri" w:hAnsi="Calibri" w:cs="Calibri"/>
          <w:noProof/>
        </w:rPr>
        <w:drawing>
          <wp:inline distT="0" distB="0" distL="0" distR="0" wp14:anchorId="0007908C" wp14:editId="16FBB25A">
            <wp:extent cx="6858000" cy="3857625"/>
            <wp:effectExtent l="0" t="0" r="0" b="9525"/>
            <wp:docPr id="2056290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906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800C" w14:textId="77777777" w:rsidR="00011FCA" w:rsidRDefault="00011FCA" w:rsidP="00144E07">
      <w:pPr>
        <w:rPr>
          <w:rFonts w:ascii="Calibri" w:hAnsi="Calibri" w:cs="Calibri"/>
        </w:rPr>
      </w:pPr>
    </w:p>
    <w:p w14:paraId="2672AFF8" w14:textId="77777777" w:rsidR="00011FCA" w:rsidRDefault="00011FCA" w:rsidP="00144E07">
      <w:pPr>
        <w:rPr>
          <w:rFonts w:ascii="Calibri" w:hAnsi="Calibri" w:cs="Calibri"/>
        </w:rPr>
      </w:pPr>
    </w:p>
    <w:p w14:paraId="53B05025" w14:textId="77777777" w:rsidR="00011FCA" w:rsidRDefault="00011FCA" w:rsidP="00144E07">
      <w:pPr>
        <w:rPr>
          <w:rFonts w:ascii="Calibri" w:hAnsi="Calibri" w:cs="Calibri"/>
        </w:rPr>
      </w:pPr>
    </w:p>
    <w:p w14:paraId="3C2EFDBC" w14:textId="77777777" w:rsidR="00011FCA" w:rsidRDefault="00011FCA" w:rsidP="00144E07">
      <w:pPr>
        <w:rPr>
          <w:rFonts w:ascii="Calibri" w:hAnsi="Calibri" w:cs="Calibri"/>
        </w:rPr>
      </w:pPr>
    </w:p>
    <w:p w14:paraId="430C9496" w14:textId="77777777" w:rsidR="00011FCA" w:rsidRDefault="00011FCA" w:rsidP="00144E07">
      <w:pPr>
        <w:rPr>
          <w:rFonts w:ascii="Calibri" w:hAnsi="Calibri" w:cs="Calibri"/>
        </w:rPr>
      </w:pPr>
    </w:p>
    <w:p w14:paraId="11237431" w14:textId="77777777" w:rsidR="00011FCA" w:rsidRDefault="00011FCA" w:rsidP="00144E07">
      <w:pPr>
        <w:rPr>
          <w:rFonts w:ascii="Calibri" w:hAnsi="Calibri" w:cs="Calibri"/>
        </w:rPr>
      </w:pPr>
    </w:p>
    <w:p w14:paraId="16F49A0E" w14:textId="77777777" w:rsidR="00011FCA" w:rsidRDefault="00011FCA" w:rsidP="00144E07">
      <w:pPr>
        <w:rPr>
          <w:rFonts w:ascii="Calibri" w:hAnsi="Calibri" w:cs="Calibri"/>
        </w:rPr>
      </w:pPr>
    </w:p>
    <w:p w14:paraId="26F9046A" w14:textId="77777777" w:rsidR="00011FCA" w:rsidRDefault="00011FCA" w:rsidP="00144E07">
      <w:pPr>
        <w:rPr>
          <w:rFonts w:ascii="Calibri" w:hAnsi="Calibri" w:cs="Calibri"/>
        </w:rPr>
      </w:pPr>
    </w:p>
    <w:p w14:paraId="27F11279" w14:textId="40C6D57D" w:rsidR="00011FCA" w:rsidRDefault="00011FCA" w:rsidP="00144E07">
      <w:pPr>
        <w:rPr>
          <w:rFonts w:ascii="Calibri" w:hAnsi="Calibri" w:cs="Calibri"/>
        </w:rPr>
      </w:pPr>
      <w:r w:rsidRPr="00011FCA">
        <w:rPr>
          <w:rFonts w:ascii="Calibri" w:hAnsi="Calibri" w:cs="Calibri"/>
        </w:rPr>
        <w:lastRenderedPageBreak/>
        <w:t>3. Create a program to classify grades using if...else if</w:t>
      </w:r>
    </w:p>
    <w:p w14:paraId="20D75276" w14:textId="546D7390" w:rsidR="00011FCA" w:rsidRDefault="00011FCA" w:rsidP="00144E07">
      <w:pPr>
        <w:rPr>
          <w:rFonts w:ascii="Calibri" w:hAnsi="Calibri" w:cs="Calibri"/>
        </w:rPr>
      </w:pPr>
      <w:r w:rsidRPr="00011FCA">
        <w:rPr>
          <w:rFonts w:ascii="Calibri" w:hAnsi="Calibri" w:cs="Calibri"/>
          <w:noProof/>
        </w:rPr>
        <w:drawing>
          <wp:inline distT="0" distB="0" distL="0" distR="0" wp14:anchorId="05F747D0" wp14:editId="0B372FAA">
            <wp:extent cx="6858000" cy="3857625"/>
            <wp:effectExtent l="0" t="0" r="0" b="9525"/>
            <wp:docPr id="11210030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0300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8D5E" w14:textId="77777777" w:rsidR="00011FCA" w:rsidRDefault="00011FCA" w:rsidP="00144E07">
      <w:pPr>
        <w:rPr>
          <w:rFonts w:ascii="Calibri" w:hAnsi="Calibri" w:cs="Calibri"/>
        </w:rPr>
      </w:pPr>
      <w:r w:rsidRPr="00011FCA">
        <w:rPr>
          <w:rFonts w:ascii="Calibri" w:hAnsi="Calibri" w:cs="Calibri"/>
        </w:rPr>
        <w:t>4. Use a while loop to count down from 10 to 1.</w:t>
      </w:r>
    </w:p>
    <w:p w14:paraId="40ABC3D4" w14:textId="3672C1DF" w:rsidR="00011FCA" w:rsidRDefault="00011FCA" w:rsidP="00144E07">
      <w:pPr>
        <w:rPr>
          <w:rFonts w:ascii="Calibri" w:hAnsi="Calibri" w:cs="Calibri"/>
        </w:rPr>
      </w:pPr>
      <w:r w:rsidRPr="00011FCA">
        <w:rPr>
          <w:rFonts w:ascii="Calibri" w:hAnsi="Calibri" w:cs="Calibri"/>
          <w:noProof/>
        </w:rPr>
        <w:drawing>
          <wp:inline distT="0" distB="0" distL="0" distR="0" wp14:anchorId="6B845077" wp14:editId="64DEA1EF">
            <wp:extent cx="6858000" cy="3857625"/>
            <wp:effectExtent l="0" t="0" r="0" b="9525"/>
            <wp:docPr id="37567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771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49F1" w14:textId="77777777" w:rsidR="00011FCA" w:rsidRDefault="00011FCA" w:rsidP="00144E07">
      <w:pPr>
        <w:rPr>
          <w:rFonts w:ascii="Calibri" w:hAnsi="Calibri" w:cs="Calibri"/>
        </w:rPr>
      </w:pPr>
    </w:p>
    <w:p w14:paraId="00A797AD" w14:textId="77777777" w:rsidR="00011FCA" w:rsidRDefault="00011FCA" w:rsidP="00144E07">
      <w:pPr>
        <w:rPr>
          <w:rFonts w:ascii="Calibri" w:hAnsi="Calibri" w:cs="Calibri"/>
        </w:rPr>
      </w:pPr>
    </w:p>
    <w:p w14:paraId="1B426D35" w14:textId="77777777" w:rsidR="00011FCA" w:rsidRDefault="00011FCA" w:rsidP="00144E07">
      <w:pPr>
        <w:rPr>
          <w:rFonts w:ascii="Calibri" w:hAnsi="Calibri" w:cs="Calibri"/>
        </w:rPr>
      </w:pPr>
    </w:p>
    <w:p w14:paraId="483C0E1D" w14:textId="77777777" w:rsidR="00011FCA" w:rsidRDefault="00011FCA" w:rsidP="00144E07">
      <w:pPr>
        <w:rPr>
          <w:rFonts w:ascii="Calibri" w:hAnsi="Calibri" w:cs="Calibri"/>
        </w:rPr>
      </w:pPr>
    </w:p>
    <w:p w14:paraId="7B1E553F" w14:textId="77777777" w:rsidR="00011FCA" w:rsidRDefault="00011FCA" w:rsidP="00144E07">
      <w:pPr>
        <w:rPr>
          <w:rFonts w:ascii="Calibri" w:hAnsi="Calibri" w:cs="Calibri"/>
        </w:rPr>
      </w:pPr>
    </w:p>
    <w:p w14:paraId="3EB7CEE6" w14:textId="77777777" w:rsidR="00011FCA" w:rsidRDefault="00011FCA" w:rsidP="00144E07">
      <w:pPr>
        <w:rPr>
          <w:rFonts w:ascii="Calibri" w:hAnsi="Calibri" w:cs="Calibri"/>
        </w:rPr>
      </w:pPr>
    </w:p>
    <w:p w14:paraId="22045E88" w14:textId="77777777" w:rsidR="00011FCA" w:rsidRDefault="00011FCA" w:rsidP="00144E07">
      <w:pPr>
        <w:rPr>
          <w:rFonts w:ascii="Calibri" w:hAnsi="Calibri" w:cs="Calibri"/>
        </w:rPr>
      </w:pPr>
    </w:p>
    <w:p w14:paraId="750967B4" w14:textId="77777777" w:rsidR="00011FCA" w:rsidRDefault="00011FCA" w:rsidP="00144E07">
      <w:pPr>
        <w:rPr>
          <w:rFonts w:ascii="Calibri" w:hAnsi="Calibri" w:cs="Calibri"/>
        </w:rPr>
      </w:pPr>
    </w:p>
    <w:p w14:paraId="6A86973B" w14:textId="1CAB5C87" w:rsidR="003F792E" w:rsidRDefault="00011FCA" w:rsidP="00144E07">
      <w:pPr>
        <w:rPr>
          <w:rFonts w:ascii="Calibri" w:hAnsi="Calibri" w:cs="Calibri"/>
        </w:rPr>
      </w:pPr>
      <w:r w:rsidRPr="00011FCA">
        <w:rPr>
          <w:rFonts w:ascii="Calibri" w:hAnsi="Calibri" w:cs="Calibri"/>
        </w:rPr>
        <w:lastRenderedPageBreak/>
        <w:t>5. Practice using switch to detect fruit names.</w:t>
      </w:r>
    </w:p>
    <w:p w14:paraId="14A49D36" w14:textId="1469F85E" w:rsidR="00011FCA" w:rsidRDefault="00011FCA" w:rsidP="00144E07">
      <w:pPr>
        <w:rPr>
          <w:rFonts w:ascii="Calibri" w:hAnsi="Calibri" w:cs="Calibri"/>
        </w:rPr>
      </w:pPr>
      <w:r w:rsidRPr="00011FCA">
        <w:rPr>
          <w:rFonts w:ascii="Calibri" w:hAnsi="Calibri" w:cs="Calibri"/>
          <w:noProof/>
        </w:rPr>
        <w:drawing>
          <wp:inline distT="0" distB="0" distL="0" distR="0" wp14:anchorId="4069F9AD" wp14:editId="2F048A61">
            <wp:extent cx="6858000" cy="3857625"/>
            <wp:effectExtent l="0" t="0" r="0" b="9525"/>
            <wp:docPr id="2025387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8778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E191" w14:textId="77777777" w:rsidR="003C3FD8" w:rsidRDefault="003C3FD8" w:rsidP="00144E07">
      <w:pPr>
        <w:rPr>
          <w:rFonts w:ascii="Calibri" w:hAnsi="Calibri" w:cs="Calibri"/>
        </w:rPr>
      </w:pPr>
    </w:p>
    <w:p w14:paraId="00670CB9" w14:textId="77777777" w:rsidR="003C3FD8" w:rsidRDefault="003C3FD8" w:rsidP="00144E07">
      <w:pPr>
        <w:rPr>
          <w:rFonts w:ascii="Calibri" w:hAnsi="Calibri" w:cs="Calibri"/>
        </w:rPr>
      </w:pPr>
    </w:p>
    <w:p w14:paraId="52D92548" w14:textId="77777777" w:rsidR="003C3FD8" w:rsidRDefault="003C3FD8" w:rsidP="00144E07">
      <w:pPr>
        <w:rPr>
          <w:rFonts w:ascii="Calibri" w:hAnsi="Calibri" w:cs="Calibri"/>
        </w:rPr>
      </w:pPr>
    </w:p>
    <w:p w14:paraId="6B6B4012" w14:textId="7E7B8FBC" w:rsidR="003C3FD8" w:rsidRDefault="003C3FD8" w:rsidP="00144E07">
      <w:pPr>
        <w:rPr>
          <w:rFonts w:ascii="Calibri" w:hAnsi="Calibri" w:cs="Calibri"/>
        </w:rPr>
      </w:pPr>
    </w:p>
    <w:p w14:paraId="65461741" w14:textId="77777777" w:rsidR="003C3FD8" w:rsidRDefault="003C3FD8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049318EA" w14:textId="77777777" w:rsidR="003C3FD8" w:rsidRDefault="003C3FD8" w:rsidP="003C3FD8">
      <w:pPr>
        <w:rPr>
          <w:rFonts w:ascii="Calibri" w:hAnsi="Calibri" w:cs="Calibri"/>
        </w:rPr>
      </w:pPr>
      <w:r w:rsidRPr="003C3FD8">
        <w:rPr>
          <w:rFonts w:ascii="Calibri" w:hAnsi="Calibri" w:cs="Calibri"/>
        </w:rPr>
        <w:lastRenderedPageBreak/>
        <w:t xml:space="preserve">Practical 1: Number Check </w:t>
      </w:r>
    </w:p>
    <w:p w14:paraId="11EC588D" w14:textId="77777777" w:rsidR="003C3FD8" w:rsidRDefault="003C3FD8" w:rsidP="003C3FD8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1. </w:t>
      </w:r>
      <w:r w:rsidRPr="003C3FD8">
        <w:rPr>
          <w:rFonts w:ascii="Calibri" w:hAnsi="Calibri" w:cs="Calibri"/>
        </w:rPr>
        <w:t>Prompt user for number.</w:t>
      </w:r>
    </w:p>
    <w:p w14:paraId="04E6F166" w14:textId="77777777" w:rsidR="003C3FD8" w:rsidRDefault="003C3FD8" w:rsidP="003C3FD8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2. </w:t>
      </w:r>
      <w:r w:rsidRPr="003C3FD8">
        <w:rPr>
          <w:rFonts w:ascii="Calibri" w:hAnsi="Calibri" w:cs="Calibri"/>
        </w:rPr>
        <w:t>Use if-else to check if positive, negative or zero.</w:t>
      </w:r>
    </w:p>
    <w:p w14:paraId="09F7B230" w14:textId="26D7D9D0" w:rsidR="003C3FD8" w:rsidRDefault="003C3FD8" w:rsidP="003C3FD8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3. </w:t>
      </w:r>
      <w:r w:rsidRPr="003C3FD8">
        <w:rPr>
          <w:rFonts w:ascii="Calibri" w:hAnsi="Calibri" w:cs="Calibri"/>
        </w:rPr>
        <w:t>Display result using alert.</w:t>
      </w:r>
    </w:p>
    <w:p w14:paraId="43D71AFB" w14:textId="44759FAC" w:rsidR="003C3FD8" w:rsidRDefault="003C3FD8" w:rsidP="003C3FD8">
      <w:pPr>
        <w:rPr>
          <w:rFonts w:ascii="Calibri" w:hAnsi="Calibri" w:cs="Calibri"/>
        </w:rPr>
      </w:pPr>
      <w:r w:rsidRPr="003C3FD8">
        <w:rPr>
          <w:rFonts w:ascii="Calibri" w:hAnsi="Calibri" w:cs="Calibri"/>
          <w:noProof/>
        </w:rPr>
        <w:drawing>
          <wp:inline distT="0" distB="0" distL="0" distR="0" wp14:anchorId="6F7B5C94" wp14:editId="24F3883C">
            <wp:extent cx="6858000" cy="3857625"/>
            <wp:effectExtent l="0" t="0" r="0" b="9525"/>
            <wp:docPr id="1011859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5916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24FD" w14:textId="5CD31436" w:rsidR="003C3FD8" w:rsidRDefault="003C3FD8" w:rsidP="003C3FD8">
      <w:pPr>
        <w:rPr>
          <w:rFonts w:ascii="Calibri" w:hAnsi="Calibri" w:cs="Calibri"/>
        </w:rPr>
      </w:pPr>
      <w:r w:rsidRPr="003C3FD8">
        <w:rPr>
          <w:rFonts w:ascii="Calibri" w:hAnsi="Calibri" w:cs="Calibri"/>
          <w:noProof/>
        </w:rPr>
        <w:drawing>
          <wp:inline distT="0" distB="0" distL="0" distR="0" wp14:anchorId="28BB49D7" wp14:editId="5C01B6F6">
            <wp:extent cx="6858000" cy="3853815"/>
            <wp:effectExtent l="0" t="0" r="0" b="0"/>
            <wp:docPr id="375358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5886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A369" w14:textId="0A181976" w:rsidR="003C3FD8" w:rsidRDefault="003C3FD8" w:rsidP="003C3FD8">
      <w:pPr>
        <w:rPr>
          <w:rFonts w:ascii="Calibri" w:hAnsi="Calibri" w:cs="Calibri"/>
        </w:rPr>
      </w:pPr>
      <w:r w:rsidRPr="003C3FD8">
        <w:rPr>
          <w:rFonts w:ascii="Calibri" w:hAnsi="Calibri" w:cs="Calibri"/>
          <w:noProof/>
        </w:rPr>
        <w:lastRenderedPageBreak/>
        <w:drawing>
          <wp:inline distT="0" distB="0" distL="0" distR="0" wp14:anchorId="59957099" wp14:editId="3B421A3C">
            <wp:extent cx="6858000" cy="3837940"/>
            <wp:effectExtent l="0" t="0" r="0" b="0"/>
            <wp:docPr id="639532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3242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7736" w14:textId="77777777" w:rsidR="003C3FD8" w:rsidRDefault="003C3FD8" w:rsidP="003C3FD8">
      <w:pPr>
        <w:rPr>
          <w:rFonts w:ascii="Calibri" w:hAnsi="Calibri" w:cs="Calibri"/>
        </w:rPr>
      </w:pPr>
    </w:p>
    <w:p w14:paraId="4A0EB7BB" w14:textId="5F888880" w:rsidR="003C3FD8" w:rsidRDefault="003C3FD8" w:rsidP="003C3FD8">
      <w:pPr>
        <w:rPr>
          <w:rFonts w:ascii="Calibri" w:hAnsi="Calibri" w:cs="Calibri"/>
        </w:rPr>
      </w:pPr>
    </w:p>
    <w:p w14:paraId="13E98E9D" w14:textId="77777777" w:rsidR="003C3FD8" w:rsidRDefault="003C3FD8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3B476E06" w14:textId="77777777" w:rsidR="00EC30C8" w:rsidRDefault="00EC30C8" w:rsidP="00EC30C8">
      <w:pPr>
        <w:rPr>
          <w:rFonts w:ascii="Calibri" w:hAnsi="Calibri" w:cs="Calibri"/>
        </w:rPr>
      </w:pPr>
      <w:r w:rsidRPr="00EC30C8">
        <w:rPr>
          <w:rFonts w:ascii="Calibri" w:hAnsi="Calibri" w:cs="Calibri"/>
        </w:rPr>
        <w:lastRenderedPageBreak/>
        <w:t xml:space="preserve">Practical 2: Largest of 3 </w:t>
      </w:r>
    </w:p>
    <w:p w14:paraId="14BADBA2" w14:textId="4DB1DBBB" w:rsidR="003C3FD8" w:rsidRDefault="00EC30C8" w:rsidP="00EC30C8">
      <w:pPr>
        <w:rPr>
          <w:rFonts w:ascii="Calibri" w:hAnsi="Calibri" w:cs="Calibri"/>
        </w:rPr>
      </w:pPr>
      <w:r w:rsidRPr="00EC30C8">
        <w:rPr>
          <w:rFonts w:ascii="Calibri" w:hAnsi="Calibri" w:cs="Calibri"/>
        </w:rPr>
        <w:t>USE IF-ELSE-IF TO COMPARE THREE NUMBERS. STORE RESULT IN 'MAX'. PRINT USING CONSOLE.LOG.</w:t>
      </w:r>
    </w:p>
    <w:p w14:paraId="52AC916D" w14:textId="134C2619" w:rsidR="00EC30C8" w:rsidRDefault="00EC30C8" w:rsidP="00EC30C8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B5E505E" wp14:editId="6ABF2E94">
            <wp:extent cx="6858000" cy="3857625"/>
            <wp:effectExtent l="0" t="0" r="0" b="9525"/>
            <wp:docPr id="2267103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1036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70B1" w14:textId="516189F1" w:rsidR="00EC30C8" w:rsidRDefault="00EC30C8" w:rsidP="00EC30C8">
      <w:pPr>
        <w:rPr>
          <w:rFonts w:ascii="Calibri" w:hAnsi="Calibri" w:cs="Calibri"/>
        </w:rPr>
      </w:pPr>
    </w:p>
    <w:p w14:paraId="25F5C575" w14:textId="77777777" w:rsidR="00EC30C8" w:rsidRDefault="00EC30C8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12EA70F1" w14:textId="77777777" w:rsidR="00EC30C8" w:rsidRDefault="00EC30C8" w:rsidP="00EC30C8">
      <w:pPr>
        <w:rPr>
          <w:rFonts w:ascii="Calibri" w:hAnsi="Calibri" w:cs="Calibri"/>
        </w:rPr>
      </w:pPr>
      <w:r w:rsidRPr="00EC30C8">
        <w:rPr>
          <w:rFonts w:ascii="Calibri" w:hAnsi="Calibri" w:cs="Calibri"/>
        </w:rPr>
        <w:lastRenderedPageBreak/>
        <w:t>Practical 3: For Loop 1-10</w:t>
      </w:r>
    </w:p>
    <w:p w14:paraId="638A72C3" w14:textId="381C0C07" w:rsidR="00EC30C8" w:rsidRDefault="00EC30C8" w:rsidP="00EC30C8">
      <w:pPr>
        <w:rPr>
          <w:rFonts w:ascii="Calibri" w:hAnsi="Calibri" w:cs="Calibri"/>
        </w:rPr>
      </w:pPr>
      <w:r w:rsidRPr="00EC30C8">
        <w:rPr>
          <w:rFonts w:ascii="Calibri" w:hAnsi="Calibri" w:cs="Calibri"/>
        </w:rPr>
        <w:t>USE FOR LOOP: I FROM 1 TO 10. PRINT EACH NUMBER USING CONSOLE.LOG.</w:t>
      </w:r>
    </w:p>
    <w:p w14:paraId="35E87E61" w14:textId="135EB10A" w:rsidR="00EC30C8" w:rsidRDefault="00EC30C8" w:rsidP="00EC30C8">
      <w:pPr>
        <w:rPr>
          <w:rFonts w:ascii="Calibri" w:hAnsi="Calibri" w:cs="Calibri"/>
        </w:rPr>
      </w:pPr>
      <w:r w:rsidRPr="00EC30C8">
        <w:rPr>
          <w:rFonts w:ascii="Calibri" w:hAnsi="Calibri" w:cs="Calibri"/>
          <w:noProof/>
        </w:rPr>
        <w:drawing>
          <wp:inline distT="0" distB="0" distL="0" distR="0" wp14:anchorId="62FD75DD" wp14:editId="0DEB19D1">
            <wp:extent cx="6858000" cy="3853815"/>
            <wp:effectExtent l="0" t="0" r="0" b="0"/>
            <wp:docPr id="20713000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0006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8967" w14:textId="77777777" w:rsidR="00EC30C8" w:rsidRDefault="00EC30C8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29DB3419" w14:textId="77777777" w:rsidR="00EC30C8" w:rsidRDefault="00EC30C8" w:rsidP="00EC30C8">
      <w:pPr>
        <w:rPr>
          <w:rFonts w:ascii="Calibri" w:hAnsi="Calibri" w:cs="Calibri"/>
        </w:rPr>
      </w:pPr>
      <w:r w:rsidRPr="00EC30C8">
        <w:rPr>
          <w:rFonts w:ascii="Calibri" w:hAnsi="Calibri" w:cs="Calibri"/>
        </w:rPr>
        <w:lastRenderedPageBreak/>
        <w:t xml:space="preserve">Practical 4: While Sum 1-100 </w:t>
      </w:r>
    </w:p>
    <w:p w14:paraId="2737665C" w14:textId="1343C4A2" w:rsidR="00EC30C8" w:rsidRDefault="00EC30C8" w:rsidP="00EC30C8">
      <w:pPr>
        <w:rPr>
          <w:rFonts w:ascii="Calibri" w:hAnsi="Calibri" w:cs="Calibri"/>
        </w:rPr>
      </w:pPr>
      <w:r w:rsidRPr="00EC30C8">
        <w:rPr>
          <w:rFonts w:ascii="Calibri" w:hAnsi="Calibri" w:cs="Calibri"/>
        </w:rPr>
        <w:t>Use Use while loop to sum numbers from 1 to 100. Initialize Initialize i and sum variables. Print Print total sum.</w:t>
      </w:r>
    </w:p>
    <w:p w14:paraId="63F9CA68" w14:textId="30F9110E" w:rsidR="00EC30C8" w:rsidRDefault="00EC30C8" w:rsidP="00EC30C8">
      <w:pPr>
        <w:rPr>
          <w:rFonts w:ascii="Calibri" w:hAnsi="Calibri" w:cs="Calibri"/>
        </w:rPr>
      </w:pPr>
      <w:r w:rsidRPr="00EC30C8">
        <w:rPr>
          <w:rFonts w:ascii="Calibri" w:hAnsi="Calibri" w:cs="Calibri"/>
          <w:noProof/>
        </w:rPr>
        <w:drawing>
          <wp:inline distT="0" distB="0" distL="0" distR="0" wp14:anchorId="7FDE33AE" wp14:editId="6297D0A9">
            <wp:extent cx="6858000" cy="3853815"/>
            <wp:effectExtent l="0" t="0" r="0" b="0"/>
            <wp:docPr id="1317932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320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1CB4" w14:textId="77777777" w:rsidR="00EC30C8" w:rsidRDefault="00EC30C8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11A8AEBB" w14:textId="77777777" w:rsidR="00EC30C8" w:rsidRDefault="00EC30C8" w:rsidP="00EC30C8">
      <w:pPr>
        <w:rPr>
          <w:rFonts w:ascii="Calibri" w:hAnsi="Calibri" w:cs="Calibri"/>
        </w:rPr>
      </w:pPr>
      <w:r w:rsidRPr="00EC30C8">
        <w:rPr>
          <w:rFonts w:ascii="Calibri" w:hAnsi="Calibri" w:cs="Calibri"/>
        </w:rPr>
        <w:lastRenderedPageBreak/>
        <w:t>Practical 5: Loop Array</w:t>
      </w:r>
    </w:p>
    <w:p w14:paraId="53E2703F" w14:textId="76616691" w:rsidR="00EC30C8" w:rsidRDefault="00EC30C8" w:rsidP="00EC30C8">
      <w:pPr>
        <w:rPr>
          <w:rFonts w:ascii="Calibri" w:hAnsi="Calibri" w:cs="Calibri"/>
        </w:rPr>
      </w:pPr>
      <w:r w:rsidRPr="00EC30C8">
        <w:rPr>
          <w:rFonts w:ascii="Calibri" w:hAnsi="Calibri" w:cs="Calibri"/>
        </w:rPr>
        <w:t>CREATE ARRAY OF FRUITS. USE FOR...OF TO ITERATE. PRINT EACH FRUIT.</w:t>
      </w:r>
    </w:p>
    <w:p w14:paraId="3E8EC66F" w14:textId="5809A658" w:rsidR="00EC30C8" w:rsidRDefault="00EC30C8" w:rsidP="00EC30C8">
      <w:pPr>
        <w:rPr>
          <w:rFonts w:ascii="Calibri" w:hAnsi="Calibri" w:cs="Calibri"/>
        </w:rPr>
      </w:pPr>
      <w:r w:rsidRPr="00EC30C8">
        <w:rPr>
          <w:rFonts w:ascii="Calibri" w:hAnsi="Calibri" w:cs="Calibri"/>
          <w:noProof/>
        </w:rPr>
        <w:drawing>
          <wp:inline distT="0" distB="0" distL="0" distR="0" wp14:anchorId="7F96CF3F" wp14:editId="483E171C">
            <wp:extent cx="6858000" cy="3852545"/>
            <wp:effectExtent l="0" t="0" r="0" b="0"/>
            <wp:docPr id="5002590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5905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6D64" w14:textId="77777777" w:rsidR="00EC30C8" w:rsidRDefault="00EC30C8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2CD39701" w14:textId="77777777" w:rsidR="00EC30C8" w:rsidRDefault="00EC30C8" w:rsidP="00EC30C8">
      <w:pPr>
        <w:rPr>
          <w:rFonts w:ascii="Calibri" w:hAnsi="Calibri" w:cs="Calibri"/>
        </w:rPr>
      </w:pPr>
      <w:r w:rsidRPr="00EC30C8">
        <w:rPr>
          <w:rFonts w:ascii="Calibri" w:hAnsi="Calibri" w:cs="Calibri"/>
        </w:rPr>
        <w:lastRenderedPageBreak/>
        <w:t>Practical 6: Break &amp; Continue</w:t>
      </w:r>
    </w:p>
    <w:p w14:paraId="32E6B710" w14:textId="3EE686F1" w:rsidR="00EC30C8" w:rsidRDefault="00EC30C8" w:rsidP="00EC30C8">
      <w:pPr>
        <w:rPr>
          <w:rFonts w:ascii="Calibri" w:hAnsi="Calibri" w:cs="Calibri"/>
        </w:rPr>
      </w:pPr>
      <w:r w:rsidRPr="00EC30C8">
        <w:rPr>
          <w:rFonts w:ascii="Calibri" w:hAnsi="Calibri" w:cs="Calibri"/>
        </w:rPr>
        <w:t>USE FOR LOOP FROM 1 TO 5. SKIP 3 WITH CONTINUE. STOP AT 5 WITH BREAK.</w:t>
      </w:r>
    </w:p>
    <w:p w14:paraId="6DE8D161" w14:textId="12F8E0C9" w:rsidR="00EC30C8" w:rsidRDefault="00EC30C8" w:rsidP="00EC30C8">
      <w:pPr>
        <w:rPr>
          <w:rFonts w:ascii="Calibri" w:hAnsi="Calibri" w:cs="Calibri"/>
        </w:rPr>
      </w:pPr>
      <w:r w:rsidRPr="00EC30C8">
        <w:rPr>
          <w:rFonts w:ascii="Calibri" w:hAnsi="Calibri" w:cs="Calibri"/>
          <w:noProof/>
        </w:rPr>
        <w:drawing>
          <wp:inline distT="0" distB="0" distL="0" distR="0" wp14:anchorId="55859297" wp14:editId="296AC562">
            <wp:extent cx="6858000" cy="3857625"/>
            <wp:effectExtent l="0" t="0" r="0" b="9525"/>
            <wp:docPr id="1332808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0872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491F" w14:textId="77777777" w:rsidR="00EC30C8" w:rsidRDefault="00EC30C8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66D46C47" w14:textId="77777777" w:rsidR="00EC30C8" w:rsidRDefault="00EC30C8" w:rsidP="00EC30C8">
      <w:pPr>
        <w:rPr>
          <w:rFonts w:ascii="Calibri" w:hAnsi="Calibri" w:cs="Calibri"/>
        </w:rPr>
      </w:pPr>
      <w:r w:rsidRPr="00EC30C8">
        <w:rPr>
          <w:rFonts w:ascii="Calibri" w:hAnsi="Calibri" w:cs="Calibri"/>
        </w:rPr>
        <w:lastRenderedPageBreak/>
        <w:t>Student Tasks</w:t>
      </w:r>
    </w:p>
    <w:p w14:paraId="5892CE15" w14:textId="634A3C51" w:rsidR="00EC30C8" w:rsidRDefault="00EC30C8" w:rsidP="00EC30C8">
      <w:pPr>
        <w:rPr>
          <w:rFonts w:ascii="Calibri" w:hAnsi="Calibri" w:cs="Calibri"/>
        </w:rPr>
      </w:pPr>
      <w:r w:rsidRPr="00EC30C8">
        <w:rPr>
          <w:rFonts w:ascii="Calibri" w:hAnsi="Calibri" w:cs="Calibri"/>
        </w:rPr>
        <w:t xml:space="preserve">Store Store 5 names in array and display with for...of. Print Print multiplication table of 5. Check Check if </w:t>
      </w:r>
      <w:r>
        <w:rPr>
          <w:rFonts w:ascii="Calibri" w:hAnsi="Calibri" w:cs="Calibri"/>
        </w:rPr>
        <w:t>nu</w:t>
      </w:r>
      <w:r w:rsidRPr="00EC30C8">
        <w:rPr>
          <w:rFonts w:ascii="Calibri" w:hAnsi="Calibri" w:cs="Calibri"/>
        </w:rPr>
        <w:t>mber is even or odd.</w:t>
      </w:r>
    </w:p>
    <w:p w14:paraId="6298319F" w14:textId="15F79834" w:rsidR="00773AAE" w:rsidRPr="00955653" w:rsidRDefault="00773AAE" w:rsidP="00EC30C8">
      <w:pPr>
        <w:rPr>
          <w:rFonts w:ascii="Calibri" w:hAnsi="Calibri" w:cs="Calibri"/>
        </w:rPr>
      </w:pPr>
      <w:r w:rsidRPr="00773AAE">
        <w:rPr>
          <w:rFonts w:ascii="Calibri" w:hAnsi="Calibri" w:cs="Calibri"/>
          <w:noProof/>
        </w:rPr>
        <w:drawing>
          <wp:inline distT="0" distB="0" distL="0" distR="0" wp14:anchorId="5696BDDC" wp14:editId="7AA9BBD5">
            <wp:extent cx="6858000" cy="3761105"/>
            <wp:effectExtent l="0" t="0" r="0" b="0"/>
            <wp:docPr id="196961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167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3AAE" w:rsidRPr="00955653" w:rsidSect="00A61A31">
      <w:pgSz w:w="12240" w:h="15840" w:code="1"/>
      <w:pgMar w:top="720" w:right="720" w:bottom="0" w:left="72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DF4421" w14:textId="77777777" w:rsidR="00333534" w:rsidRDefault="00333534" w:rsidP="00E74B29">
      <w:r>
        <w:separator/>
      </w:r>
    </w:p>
  </w:endnote>
  <w:endnote w:type="continuationSeparator" w:id="0">
    <w:p w14:paraId="4DBCF077" w14:textId="77777777" w:rsidR="00333534" w:rsidRDefault="00333534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94A1FC" w14:textId="77777777" w:rsidR="00333534" w:rsidRDefault="00333534" w:rsidP="00E74B29">
      <w:r>
        <w:separator/>
      </w:r>
    </w:p>
  </w:footnote>
  <w:footnote w:type="continuationSeparator" w:id="0">
    <w:p w14:paraId="33F16767" w14:textId="77777777" w:rsidR="00333534" w:rsidRDefault="00333534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24954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470"/>
    <w:rsid w:val="00011FCA"/>
    <w:rsid w:val="00086FA5"/>
    <w:rsid w:val="000E4641"/>
    <w:rsid w:val="00144E07"/>
    <w:rsid w:val="00151F66"/>
    <w:rsid w:val="00177F8D"/>
    <w:rsid w:val="00185F4A"/>
    <w:rsid w:val="001E097E"/>
    <w:rsid w:val="001F4B42"/>
    <w:rsid w:val="00226316"/>
    <w:rsid w:val="002800A3"/>
    <w:rsid w:val="002D2200"/>
    <w:rsid w:val="00310212"/>
    <w:rsid w:val="00333534"/>
    <w:rsid w:val="003C3FD8"/>
    <w:rsid w:val="003D1E80"/>
    <w:rsid w:val="003F792E"/>
    <w:rsid w:val="0040564B"/>
    <w:rsid w:val="0048120C"/>
    <w:rsid w:val="004909D9"/>
    <w:rsid w:val="004C5781"/>
    <w:rsid w:val="00521481"/>
    <w:rsid w:val="005E2035"/>
    <w:rsid w:val="005E598B"/>
    <w:rsid w:val="00665110"/>
    <w:rsid w:val="006709F1"/>
    <w:rsid w:val="006C60E6"/>
    <w:rsid w:val="0076556A"/>
    <w:rsid w:val="00773AAE"/>
    <w:rsid w:val="007E7573"/>
    <w:rsid w:val="00815544"/>
    <w:rsid w:val="00837914"/>
    <w:rsid w:val="00874FE7"/>
    <w:rsid w:val="008D2021"/>
    <w:rsid w:val="009152B5"/>
    <w:rsid w:val="00952F7D"/>
    <w:rsid w:val="00955653"/>
    <w:rsid w:val="0097450E"/>
    <w:rsid w:val="009A38BA"/>
    <w:rsid w:val="00A61A31"/>
    <w:rsid w:val="00A71EB5"/>
    <w:rsid w:val="00B23D7E"/>
    <w:rsid w:val="00B43E11"/>
    <w:rsid w:val="00BC1E80"/>
    <w:rsid w:val="00BE53A3"/>
    <w:rsid w:val="00D31470"/>
    <w:rsid w:val="00D43125"/>
    <w:rsid w:val="00D66A3A"/>
    <w:rsid w:val="00D75AD6"/>
    <w:rsid w:val="00DF198B"/>
    <w:rsid w:val="00E52ED0"/>
    <w:rsid w:val="00E74B29"/>
    <w:rsid w:val="00EB7C2B"/>
    <w:rsid w:val="00EC30C8"/>
    <w:rsid w:val="00F43D9E"/>
    <w:rsid w:val="00FA58D7"/>
    <w:rsid w:val="00FB2F1A"/>
    <w:rsid w:val="1AA6BC83"/>
    <w:rsid w:val="1C272044"/>
    <w:rsid w:val="322767D6"/>
    <w:rsid w:val="35813D6C"/>
    <w:rsid w:val="39A4FAA8"/>
    <w:rsid w:val="3B9EB734"/>
    <w:rsid w:val="57D8812F"/>
    <w:rsid w:val="7553B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0BA1CD"/>
  <w15:chartTrackingRefBased/>
  <w15:docId w15:val="{DA633C78-146B-440D-B57E-1E08DE76D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9556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oham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2A9E26FE7B3A42EB9897931B563FEC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B5C14D-7133-48E8-9148-3A8562F522C5}"/>
      </w:docPartPr>
      <w:docPartBody>
        <w:p w:rsidR="001A5631" w:rsidRDefault="00000000">
          <w:pPr>
            <w:pStyle w:val="2A9E26FE7B3A42EB9897931B563FEC6B"/>
          </w:pPr>
          <w:r w:rsidRPr="00DF198B">
            <w:t>—</w:t>
          </w:r>
        </w:p>
      </w:docPartBody>
    </w:docPart>
    <w:docPart>
      <w:docPartPr>
        <w:name w:val="DF293489D71041A7A1C05FDA152C64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B118AE-BE5D-4C39-9B20-A89D13E52F25}"/>
      </w:docPartPr>
      <w:docPartBody>
        <w:p w:rsidR="001A5631" w:rsidRDefault="00000000">
          <w:pPr>
            <w:pStyle w:val="DF293489D71041A7A1C05FDA152C64F3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C4C"/>
    <w:rsid w:val="001A5631"/>
    <w:rsid w:val="002800A3"/>
    <w:rsid w:val="00310212"/>
    <w:rsid w:val="003D1E80"/>
    <w:rsid w:val="00563C4C"/>
    <w:rsid w:val="0058199A"/>
    <w:rsid w:val="009F3116"/>
    <w:rsid w:val="00B23D7E"/>
    <w:rsid w:val="00BF3003"/>
    <w:rsid w:val="00F3713F"/>
    <w:rsid w:val="00FA5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A9E26FE7B3A42EB9897931B563FEC6B">
    <w:name w:val="2A9E26FE7B3A42EB9897931B563FEC6B"/>
  </w:style>
  <w:style w:type="paragraph" w:customStyle="1" w:styleId="DF293489D71041A7A1C05FDA152C64F3">
    <w:name w:val="DF293489D71041A7A1C05FDA152C64F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C44B4A1-CA8D-43D6-865F-FB346EFBBB3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B78500D-A232-473D-9323-B5F9BB25933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E5839996-CCC2-4B4B-BB45-A9C641419A3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3BB8769-E0A8-450B-A32F-AD36A1E546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79</TotalTime>
  <Pages>12</Pages>
  <Words>190</Words>
  <Characters>1088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Salem Mohamed Soliman</dc:creator>
  <cp:keywords/>
  <dc:description/>
  <cp:lastModifiedBy>Mohamed Salem Mohamed Soliman</cp:lastModifiedBy>
  <cp:revision>10</cp:revision>
  <cp:lastPrinted>2025-08-31T19:48:00Z</cp:lastPrinted>
  <dcterms:created xsi:type="dcterms:W3CDTF">2025-08-25T19:25:00Z</dcterms:created>
  <dcterms:modified xsi:type="dcterms:W3CDTF">2025-08-31T20:15:00Z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